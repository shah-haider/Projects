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51D" w:rsidRDefault="00BF3189" w:rsidP="00DA351D">
      <w:pPr>
        <w:pStyle w:val="NoSpacing"/>
      </w:pPr>
      <w:bookmarkStart w:id="0" w:name="_GoBack"/>
      <w:bookmarkEnd w:id="0"/>
      <w:r>
        <w:t>Syed Haider Ali Shah</w:t>
      </w:r>
      <w:r w:rsidR="00DA351D">
        <w:t xml:space="preserve">                              </w:t>
      </w:r>
    </w:p>
    <w:p w:rsidR="00E614DD" w:rsidRDefault="00BF3189">
      <w:pPr>
        <w:pStyle w:val="NoSpacing"/>
      </w:pPr>
      <w:r>
        <w:t>Aqila</w:t>
      </w:r>
    </w:p>
    <w:p w:rsidR="00E614DD" w:rsidRDefault="00BF3189">
      <w:pPr>
        <w:pStyle w:val="NoSpacing"/>
      </w:pPr>
      <w:r>
        <w:t>Writing and Communication</w:t>
      </w:r>
    </w:p>
    <w:p w:rsidR="00E614DD" w:rsidRDefault="00804D22">
      <w:pPr>
        <w:pStyle w:val="NoSpacing"/>
      </w:pPr>
      <w:r>
        <w:t>6</w:t>
      </w:r>
      <w:r w:rsidR="00BF3189">
        <w:t xml:space="preserve"> April 2019</w:t>
      </w:r>
    </w:p>
    <w:p w:rsidR="00E614DD" w:rsidRDefault="00BF3189">
      <w:pPr>
        <w:pStyle w:val="Title"/>
      </w:pPr>
      <w:r>
        <w:t>Water scarcity is a looming problem for Pakistan</w:t>
      </w:r>
    </w:p>
    <w:p w:rsidR="00987348" w:rsidRDefault="00D6355E" w:rsidP="00987348">
      <w:r>
        <w:t>“Pakistan can face absolute water scarcity, drought by 2025”</w:t>
      </w:r>
      <w:r w:rsidR="00CC1EBC">
        <w:t>. P</w:t>
      </w:r>
      <w:r w:rsidR="00FF7A31">
        <w:t>akistan Council of Research in W</w:t>
      </w:r>
      <w:r w:rsidR="00CC1EBC">
        <w:t xml:space="preserve">ater Resources forecasted in 2017 in its annual report. Water is </w:t>
      </w:r>
      <w:r w:rsidR="00E76981">
        <w:t xml:space="preserve">one of </w:t>
      </w:r>
      <w:r w:rsidR="00CC1EBC">
        <w:t xml:space="preserve">the most valuable </w:t>
      </w:r>
      <w:r w:rsidR="00E76981">
        <w:t>natural resources available to us. We require water for many of our routine works, from drinking to washing car, in almost everything. In</w:t>
      </w:r>
      <w:r w:rsidR="00300831">
        <w:t xml:space="preserve"> </w:t>
      </w:r>
      <w:r w:rsidR="00E76981">
        <w:t xml:space="preserve">fact, it is impossible to sustain without water and according to scientists, Earth is the only planet in our universe with </w:t>
      </w:r>
      <w:r w:rsidR="00DD113F">
        <w:t>water.</w:t>
      </w:r>
      <w:r w:rsidR="00E76981">
        <w:t xml:space="preserve"> </w:t>
      </w:r>
      <w:r w:rsidR="00DD113F">
        <w:t>W</w:t>
      </w:r>
      <w:r w:rsidR="00E76981">
        <w:t>ithout water, life cannot exist. But what we are doing with this precious blessing of nature? Depleting it</w:t>
      </w:r>
      <w:r w:rsidR="00DD113F">
        <w:t xml:space="preserve"> carelessly?</w:t>
      </w:r>
      <w:r w:rsidR="00D1081E">
        <w:t xml:space="preserve"> What would happen if </w:t>
      </w:r>
      <w:r w:rsidR="000D12A0">
        <w:t>there</w:t>
      </w:r>
      <w:r w:rsidR="00D1081E">
        <w:t xml:space="preserve"> w</w:t>
      </w:r>
      <w:r w:rsidR="000D12A0">
        <w:t>ould</w:t>
      </w:r>
      <w:r w:rsidR="00D1081E">
        <w:t xml:space="preserve"> be no fresh water will be left for drinking? Human generation will probably end by that time.</w:t>
      </w:r>
      <w:r w:rsidR="00DD113F">
        <w:t xml:space="preserve"> </w:t>
      </w:r>
      <w:r w:rsidR="007616BD">
        <w:t>Pakistan is among the nations wh</w:t>
      </w:r>
      <w:r w:rsidR="00D1081E">
        <w:t>ich</w:t>
      </w:r>
      <w:r w:rsidR="007616BD">
        <w:t xml:space="preserve"> are facing water scarcity to </w:t>
      </w:r>
      <w:r w:rsidR="00FF7A31">
        <w:t>critical</w:t>
      </w:r>
      <w:r w:rsidR="007616BD">
        <w:t xml:space="preserve"> condition.</w:t>
      </w:r>
      <w:r w:rsidR="0035796D">
        <w:t xml:space="preserve"> We have a much larger water </w:t>
      </w:r>
      <w:r w:rsidR="00D1081E">
        <w:t>availability,</w:t>
      </w:r>
      <w:r w:rsidR="0035796D">
        <w:t xml:space="preserve"> but political and administrative problems have </w:t>
      </w:r>
      <w:r w:rsidR="00D1081E">
        <w:t>worsened</w:t>
      </w:r>
      <w:r w:rsidR="0035796D">
        <w:t xml:space="preserve"> the condition to such an extent that now the problem has reached an alarming level.</w:t>
      </w:r>
      <w:r w:rsidR="00D1081E">
        <w:t xml:space="preserve"> </w:t>
      </w:r>
      <w:r w:rsidR="004E22E0">
        <w:t xml:space="preserve">Although </w:t>
      </w:r>
      <w:r w:rsidR="00FF7A31">
        <w:t xml:space="preserve">some people in Pakistan are of the view that </w:t>
      </w:r>
      <w:r w:rsidR="004E22E0">
        <w:t>the solutions to slow down water scarcity will be much costly for a developing co</w:t>
      </w:r>
      <w:r w:rsidR="00FF7A31">
        <w:t>untry like Pakistan and focus should be shifted to other problems which are far more concerning and less costly than water scarcity</w:t>
      </w:r>
      <w:r w:rsidR="004E22E0">
        <w:t xml:space="preserve"> but, we have to build new dams for storing water, reduce water consumption by implementing modern methods to improve water management system </w:t>
      </w:r>
      <w:r w:rsidR="00D56E2F">
        <w:t xml:space="preserve">and </w:t>
      </w:r>
      <w:r w:rsidR="004E22E0">
        <w:t>negotiate with India</w:t>
      </w:r>
      <w:r w:rsidR="00D56E2F">
        <w:t xml:space="preserve"> and increase international pressure on it</w:t>
      </w:r>
      <w:r w:rsidR="004E22E0">
        <w:t xml:space="preserve"> </w:t>
      </w:r>
      <w:r w:rsidR="00D56E2F">
        <w:t>for the practical implementation of Indus Water Treat</w:t>
      </w:r>
      <w:r w:rsidR="0050558B">
        <w:t>y otherwise, Pakistan will eventually hit by severe floods and droughts in near future.</w:t>
      </w:r>
    </w:p>
    <w:p w:rsidR="00525575" w:rsidRDefault="00FF7A31" w:rsidP="00201B7C">
      <w:r>
        <w:lastRenderedPageBreak/>
        <w:t>The primary problem of water scarcity in Pakistan is the lack of Dams.</w:t>
      </w:r>
      <w:r w:rsidR="006535D0">
        <w:t xml:space="preserve"> We have not built any </w:t>
      </w:r>
      <w:r w:rsidR="00C55CD3">
        <w:t>major</w:t>
      </w:r>
      <w:r w:rsidR="006535D0">
        <w:t xml:space="preserve"> Dam till independence except Mangala dam and Tarbella dam which were built in</w:t>
      </w:r>
      <w:r w:rsidR="0075160D">
        <w:t xml:space="preserve"> </w:t>
      </w:r>
      <w:r w:rsidR="006535D0">
        <w:t xml:space="preserve">1960s. </w:t>
      </w:r>
      <w:r w:rsidR="0075160D">
        <w:t>The m</w:t>
      </w:r>
      <w:r w:rsidR="00FB339D">
        <w:t>ajor r</w:t>
      </w:r>
      <w:r w:rsidR="006535D0">
        <w:t xml:space="preserve">eason is the lack of </w:t>
      </w:r>
      <w:r w:rsidR="00FB339D">
        <w:t xml:space="preserve">funds. Although </w:t>
      </w:r>
      <w:r w:rsidR="00C55CD3">
        <w:t xml:space="preserve">we </w:t>
      </w:r>
      <w:r w:rsidR="00FB339D">
        <w:t xml:space="preserve">have not been economically </w:t>
      </w:r>
      <w:r w:rsidR="00F7126E">
        <w:t>stabilized</w:t>
      </w:r>
      <w:r w:rsidR="00FB339D">
        <w:t xml:space="preserve"> in</w:t>
      </w:r>
      <w:r w:rsidR="0075160D">
        <w:t xml:space="preserve"> the</w:t>
      </w:r>
      <w:r w:rsidR="00FB339D">
        <w:t xml:space="preserve"> whole of our history,</w:t>
      </w:r>
      <w:r w:rsidR="006535D0">
        <w:t xml:space="preserve"> but we are</w:t>
      </w:r>
      <w:r w:rsidR="00FB339D">
        <w:t xml:space="preserve"> not</w:t>
      </w:r>
      <w:r w:rsidR="006535D0">
        <w:t xml:space="preserve"> even building small dams on </w:t>
      </w:r>
      <w:r w:rsidR="0075160D">
        <w:t xml:space="preserve">a </w:t>
      </w:r>
      <w:r w:rsidR="006535D0">
        <w:t xml:space="preserve">continuous basis. </w:t>
      </w:r>
      <w:r w:rsidR="0075160D">
        <w:t>The p</w:t>
      </w:r>
      <w:r w:rsidR="00FA2939">
        <w:t>revious</w:t>
      </w:r>
      <w:r w:rsidR="006535D0">
        <w:t xml:space="preserve"> government</w:t>
      </w:r>
      <w:r w:rsidR="00FA2939">
        <w:t xml:space="preserve"> of Khyber Pakhtunkhwa</w:t>
      </w:r>
      <w:r w:rsidR="006535D0">
        <w:t xml:space="preserve"> built </w:t>
      </w:r>
      <w:r w:rsidR="008D368A">
        <w:t>8</w:t>
      </w:r>
      <w:r w:rsidR="006535D0">
        <w:t xml:space="preserve"> small dams in Khyber Pakhtunkhwa in </w:t>
      </w:r>
      <w:r w:rsidR="0080459D">
        <w:t>their five years tenure,</w:t>
      </w:r>
      <w:r w:rsidR="008D368A">
        <w:t xml:space="preserve"> but they are far less to meet the needs of water reservation of just Khyber Pakhtunkhwa alone</w:t>
      </w:r>
      <w:r w:rsidR="00201B7C">
        <w:t xml:space="preserve"> (insaf)</w:t>
      </w:r>
      <w:r w:rsidR="008D368A">
        <w:t xml:space="preserve">. Historically, this issue has been overlooked due to </w:t>
      </w:r>
      <w:r w:rsidR="0075160D">
        <w:t xml:space="preserve">the </w:t>
      </w:r>
      <w:r w:rsidR="008D368A">
        <w:t>destabilized political situation in Pakistan and water politics.</w:t>
      </w:r>
      <w:r w:rsidR="001A5B2A">
        <w:t xml:space="preserve"> Whenever any government tried to build </w:t>
      </w:r>
      <w:r w:rsidR="0075160D">
        <w:t xml:space="preserve">a </w:t>
      </w:r>
      <w:r w:rsidR="001A5B2A">
        <w:t>dam, it had to face opposing pressure mainly from opposition parties or its tenure end</w:t>
      </w:r>
      <w:r w:rsidR="00C55CD3">
        <w:t>s</w:t>
      </w:r>
      <w:r w:rsidR="001A5B2A">
        <w:t>. Even though Tarbe</w:t>
      </w:r>
      <w:r w:rsidR="00FB339D">
        <w:t>l</w:t>
      </w:r>
      <w:r w:rsidR="001A5B2A">
        <w:t xml:space="preserve">la and Mangala dams were completed </w:t>
      </w:r>
      <w:r w:rsidR="00FB339D">
        <w:t>in the</w:t>
      </w:r>
      <w:r w:rsidR="001A5B2A">
        <w:t xml:space="preserve"> </w:t>
      </w:r>
      <w:r w:rsidR="00FB339D">
        <w:t>dictatorship</w:t>
      </w:r>
      <w:r w:rsidR="001A5B2A">
        <w:t xml:space="preserve"> era, but Pakistan remained under military control for more than half of the period after its independence</w:t>
      </w:r>
      <w:r w:rsidR="00FB339D">
        <w:t xml:space="preserve"> which accounts for political </w:t>
      </w:r>
      <w:r w:rsidR="0053160C">
        <w:t>instability</w:t>
      </w:r>
      <w:r w:rsidR="00FB339D">
        <w:t xml:space="preserve"> and hindered the progress of the nation</w:t>
      </w:r>
      <w:r w:rsidR="001A5B2A">
        <w:t xml:space="preserve">. </w:t>
      </w:r>
      <w:r w:rsidR="00FB339D">
        <w:t xml:space="preserve">And in the remaining half, democratic period, delay of government or </w:t>
      </w:r>
      <w:r w:rsidR="0053160C">
        <w:t>resistance</w:t>
      </w:r>
      <w:r w:rsidR="00FB339D">
        <w:t xml:space="preserve"> of opposition parties </w:t>
      </w:r>
      <w:r w:rsidR="00DA351D">
        <w:t>halt</w:t>
      </w:r>
      <w:r w:rsidR="00AC2A41">
        <w:t>ed</w:t>
      </w:r>
      <w:r w:rsidR="00DA351D">
        <w:t xml:space="preserve"> the building of dams in Pakistan. In summers,</w:t>
      </w:r>
      <w:r w:rsidR="00C303A7">
        <w:t xml:space="preserve"> many areas of upper Indus plain in Punjab</w:t>
      </w:r>
      <w:r w:rsidR="00DA351D">
        <w:t xml:space="preserve"> face</w:t>
      </w:r>
      <w:r w:rsidR="0075160D">
        <w:t xml:space="preserve"> </w:t>
      </w:r>
      <w:r w:rsidR="00DA351D">
        <w:t>severe flood</w:t>
      </w:r>
      <w:r w:rsidR="00C303A7">
        <w:t xml:space="preserve">s while areas in lower Indus plain and in desert areas in Sindh, particularly Thar, face </w:t>
      </w:r>
      <w:r w:rsidR="0075160D">
        <w:t xml:space="preserve">severe </w:t>
      </w:r>
      <w:r w:rsidR="00C303A7">
        <w:t xml:space="preserve">droughts. What if there would be dams to store the excess water in flood </w:t>
      </w:r>
      <w:r w:rsidR="0075160D">
        <w:t>a</w:t>
      </w:r>
      <w:r w:rsidR="00C303A7">
        <w:t>ffected areas and an efficient canal system to supply that water to drought suffering areas?</w:t>
      </w:r>
      <w:r w:rsidR="0075160D">
        <w:t xml:space="preserve"> </w:t>
      </w:r>
      <w:r w:rsidR="002D3DF5">
        <w:t>The</w:t>
      </w:r>
      <w:r w:rsidR="00C303A7">
        <w:t xml:space="preserve"> </w:t>
      </w:r>
      <w:r w:rsidR="0075160D">
        <w:t>p</w:t>
      </w:r>
      <w:r w:rsidR="00C303A7">
        <w:t>roblem</w:t>
      </w:r>
      <w:r w:rsidR="00C30276">
        <w:t xml:space="preserve"> of water distribution </w:t>
      </w:r>
      <w:r w:rsidR="00F013B6">
        <w:t xml:space="preserve">would </w:t>
      </w:r>
      <w:r w:rsidR="00C303A7">
        <w:t xml:space="preserve">be solved </w:t>
      </w:r>
      <w:r w:rsidR="00B138A0">
        <w:t>then,</w:t>
      </w:r>
      <w:r w:rsidR="00C303A7">
        <w:t xml:space="preserve"> and everyone would be in relief.</w:t>
      </w:r>
      <w:r w:rsidR="005529F9">
        <w:t xml:space="preserve"> Dams will store the excess water, preventing floods and </w:t>
      </w:r>
      <w:r w:rsidR="008D39D9">
        <w:t xml:space="preserve">canals will supply that water to the areas </w:t>
      </w:r>
      <w:r w:rsidR="00E22DBA">
        <w:t>facing drought conditions.</w:t>
      </w:r>
      <w:r w:rsidR="00C30276">
        <w:t xml:space="preserve"> But</w:t>
      </w:r>
      <w:r w:rsidR="00C303A7">
        <w:t xml:space="preserve"> lack of funds for building dams and water politics is the main hurdle in this regard. </w:t>
      </w:r>
      <w:r w:rsidR="005F1179">
        <w:t>Water problem has now reached to such catastrophic extent</w:t>
      </w:r>
      <w:r w:rsidR="00C303A7">
        <w:t xml:space="preserve"> that</w:t>
      </w:r>
      <w:r w:rsidR="0075160D">
        <w:t xml:space="preserve"> a</w:t>
      </w:r>
      <w:r w:rsidR="00C303A7">
        <w:t xml:space="preserve"> few months </w:t>
      </w:r>
      <w:r w:rsidR="005F1179">
        <w:t>earlier</w:t>
      </w:r>
      <w:r w:rsidR="00C303A7">
        <w:t xml:space="preserve"> fund</w:t>
      </w:r>
      <w:r w:rsidR="00D40217">
        <w:t>-</w:t>
      </w:r>
      <w:r w:rsidR="00C303A7">
        <w:t>raising movement for Diamar Bhasha dam was started on the emergency basis</w:t>
      </w:r>
      <w:r w:rsidR="00B138A0">
        <w:t>, by Supreme Court of Pakistan</w:t>
      </w:r>
      <w:r w:rsidR="00C303A7">
        <w:t xml:space="preserve">. </w:t>
      </w:r>
      <w:r w:rsidR="0075160D">
        <w:t>The construction</w:t>
      </w:r>
      <w:r w:rsidR="00C303A7">
        <w:t xml:space="preserve"> of Diamar Bhasha dam will cost more than one </w:t>
      </w:r>
      <w:r w:rsidR="00B138A0">
        <w:t>hundred</w:t>
      </w:r>
      <w:r w:rsidR="00C303A7">
        <w:t xml:space="preserve"> and </w:t>
      </w:r>
      <w:r w:rsidR="00B138A0">
        <w:t xml:space="preserve">fourteen </w:t>
      </w:r>
      <w:r w:rsidR="00B138A0">
        <w:lastRenderedPageBreak/>
        <w:t>Billion Rupees and out of that amount</w:t>
      </w:r>
      <w:r w:rsidR="00201B7C">
        <w:t>,</w:t>
      </w:r>
      <w:r w:rsidR="00B138A0">
        <w:t xml:space="preserve"> just over</w:t>
      </w:r>
      <w:r w:rsidR="00201B7C">
        <w:t xml:space="preserve"> </w:t>
      </w:r>
      <w:r w:rsidR="00B138A0">
        <w:t>ten billion ha</w:t>
      </w:r>
      <w:r w:rsidR="00201B7C">
        <w:t>s been</w:t>
      </w:r>
      <w:r w:rsidR="00B138A0">
        <w:t xml:space="preserve"> collected yet in eight months</w:t>
      </w:r>
      <w:r w:rsidR="007C0D61">
        <w:t xml:space="preserve"> (supremecourt)</w:t>
      </w:r>
      <w:r w:rsidR="00B138A0">
        <w:t>. We have to cover a long way to collect the full amount for Diamar Bhasha dam. Even now, politicians are playing water politics over this issue.</w:t>
      </w:r>
      <w:r w:rsidR="00201B7C">
        <w:t xml:space="preserve"> If we really want the construction of dams, </w:t>
      </w:r>
      <w:r w:rsidR="007C0D61">
        <w:t>we should the politicians playing water politics.</w:t>
      </w:r>
      <w:r w:rsidR="00201B7C">
        <w:t xml:space="preserve"> </w:t>
      </w:r>
    </w:p>
    <w:p w:rsidR="00D04D6C" w:rsidRDefault="0075160D" w:rsidP="00DA351D">
      <w:r>
        <w:t>The s</w:t>
      </w:r>
      <w:r w:rsidR="00D04D6C">
        <w:t xml:space="preserve">econd thing that we can do in </w:t>
      </w:r>
      <w:r w:rsidR="00ED252C">
        <w:t>slowing down water scarcity in our country</w:t>
      </w:r>
      <w:r w:rsidR="00D04D6C">
        <w:t xml:space="preserve"> is to save water and improve our water management system.</w:t>
      </w:r>
      <w:r w:rsidR="00ED252C">
        <w:t xml:space="preserve"> Pakistan ha</w:t>
      </w:r>
      <w:r w:rsidR="005F1179">
        <w:t>s</w:t>
      </w:r>
      <w:r w:rsidR="00ED252C">
        <w:t xml:space="preserve"> an </w:t>
      </w:r>
      <w:r w:rsidR="005F1179">
        <w:t>agriculture-based</w:t>
      </w:r>
      <w:r w:rsidR="00ED252C">
        <w:t xml:space="preserve"> economy dependent on river Indus and its tributaries which feed the whole Indus delta.</w:t>
      </w:r>
      <w:r w:rsidR="005F1179">
        <w:t xml:space="preserve"> Crops like sugar cane, rice and cotton are</w:t>
      </w:r>
      <w:r w:rsidR="00B46E98">
        <w:t xml:space="preserve"> water consuming crops which are grown in large quantities in Pakistan.</w:t>
      </w:r>
      <w:r w:rsidR="005F1179">
        <w:t xml:space="preserve"> </w:t>
      </w:r>
    </w:p>
    <w:p w:rsidR="00E614DD" w:rsidRDefault="00EE5774" w:rsidP="00E27379">
      <w:pPr>
        <w:pStyle w:val="TableTitle"/>
        <w:ind w:left="0" w:firstLine="0"/>
      </w:pPr>
      <w:r>
        <w:t>Most of the irrigation is done in the upper Punjab region which consumes a lot of fresh</w:t>
      </w:r>
      <w:r w:rsidR="00FA2939">
        <w:t xml:space="preserve"> groundwater</w:t>
      </w:r>
      <w:r w:rsidR="00DE5B93">
        <w:t xml:space="preserve"> leaving behind less fresh water for lower Punjab, Sindh and some areas of Baluchistan</w:t>
      </w:r>
      <w:r>
        <w:t>. On average, we produce far less yield per m</w:t>
      </w:r>
      <w:r w:rsidRPr="00DE5B93">
        <w:rPr>
          <w:vertAlign w:val="superscript"/>
        </w:rPr>
        <w:t>3</w:t>
      </w:r>
      <w:r w:rsidR="00DE5B93">
        <w:t xml:space="preserve"> </w:t>
      </w:r>
      <w:r>
        <w:t>of water as compared to</w:t>
      </w:r>
      <w:r w:rsidR="00DE5B93">
        <w:t xml:space="preserve"> technologically developed </w:t>
      </w:r>
      <w:r>
        <w:t xml:space="preserve">countries like America, Israel and some </w:t>
      </w:r>
      <w:r w:rsidR="00DE5B93">
        <w:t>European</w:t>
      </w:r>
      <w:r>
        <w:t xml:space="preserve"> countries with less fresh water reservoirs available than us. We can</w:t>
      </w:r>
      <w:r w:rsidR="0071776F">
        <w:t xml:space="preserve"> use sewage water after full sewage water treatment process and </w:t>
      </w:r>
      <w:r>
        <w:t>implement those modern agriculture</w:t>
      </w:r>
      <w:r w:rsidR="0071776F">
        <w:t>/irrigation</w:t>
      </w:r>
      <w:r>
        <w:t xml:space="preserve"> methods </w:t>
      </w:r>
      <w:r w:rsidR="0071776F">
        <w:t xml:space="preserve">and techniques </w:t>
      </w:r>
      <w:r>
        <w:t>to increase the yield of our crops and reduce water consumption in the agriculture field.</w:t>
      </w:r>
      <w:r w:rsidR="00DE5B93">
        <w:t xml:space="preserve"> Moreover, </w:t>
      </w:r>
      <w:r w:rsidR="00FA2939">
        <w:t>we are facing administrative problems in water management</w:t>
      </w:r>
      <w:r w:rsidR="00D40217">
        <w:t>.</w:t>
      </w:r>
      <w:r w:rsidR="006C3B2D">
        <w:t xml:space="preserve"> Some of our big cities like Karachi and Rawalpindi are victims of water mafias and residents have to pay these mafias amount for water. For </w:t>
      </w:r>
      <w:r w:rsidR="0050558B">
        <w:t>example,</w:t>
      </w:r>
      <w:r w:rsidR="006C3B2D">
        <w:t xml:space="preserve"> in 2015, </w:t>
      </w:r>
      <w:r w:rsidR="0050558B">
        <w:t>thousand above</w:t>
      </w:r>
      <w:r w:rsidR="006C3B2D">
        <w:t xml:space="preserve"> deaths were reported in the month of Ramadan due to heat stroke and thirst</w:t>
      </w:r>
      <w:r w:rsidR="00B07BAB">
        <w:t xml:space="preserve"> (</w:t>
      </w:r>
      <w:r w:rsidR="007C0D61">
        <w:t>Mansoor Khan</w:t>
      </w:r>
      <w:r w:rsidR="00B07BAB">
        <w:t>)</w:t>
      </w:r>
      <w:r w:rsidR="006C3B2D">
        <w:t xml:space="preserve">. Tanker mafia and mineral water mafia are doing their business by lowering the surface water level. But the </w:t>
      </w:r>
      <w:r w:rsidR="000B2FCF">
        <w:t xml:space="preserve">tragedy is that government and responsible institutions are not taking proper action against them and they are still making </w:t>
      </w:r>
      <w:r w:rsidR="0075160D">
        <w:t xml:space="preserve">a </w:t>
      </w:r>
      <w:r w:rsidR="000B2FCF">
        <w:t xml:space="preserve">huge amount of </w:t>
      </w:r>
      <w:r w:rsidR="009A1968">
        <w:t xml:space="preserve">wealth by selling people their own water and creating </w:t>
      </w:r>
      <w:r w:rsidR="005B4E72">
        <w:t>artificial</w:t>
      </w:r>
      <w:r w:rsidR="009A1968">
        <w:t xml:space="preserve"> water shortage.</w:t>
      </w:r>
      <w:r w:rsidR="005B4E72">
        <w:t xml:space="preserve"> Besides these external problems, pollution is the internal problem of which only p</w:t>
      </w:r>
      <w:r w:rsidR="00D44359">
        <w:t>ublic</w:t>
      </w:r>
      <w:r w:rsidR="005B4E72">
        <w:t xml:space="preserve"> is responsible. We have </w:t>
      </w:r>
      <w:r w:rsidR="00D44359">
        <w:lastRenderedPageBreak/>
        <w:t xml:space="preserve">a </w:t>
      </w:r>
      <w:r w:rsidR="005B4E72">
        <w:t xml:space="preserve">lot of water available in our </w:t>
      </w:r>
      <w:r w:rsidR="00FC3093">
        <w:t>country,</w:t>
      </w:r>
      <w:r w:rsidR="005B4E72">
        <w:t xml:space="preserve"> but drinkable water is reducing at</w:t>
      </w:r>
      <w:r w:rsidR="00D44359">
        <w:t xml:space="preserve"> an</w:t>
      </w:r>
      <w:r w:rsidR="005B4E72">
        <w:t xml:space="preserve"> increasing rate while contaminated water is increasing at increasing rates. For example, according to the report </w:t>
      </w:r>
      <w:r w:rsidR="004E22E0">
        <w:t>of World</w:t>
      </w:r>
      <w:r w:rsidR="005B4E72">
        <w:t xml:space="preserve"> Health Organization in 2017, </w:t>
      </w:r>
      <w:r w:rsidR="00D44359">
        <w:t xml:space="preserve">the </w:t>
      </w:r>
      <w:r w:rsidR="005B4E72">
        <w:t xml:space="preserve">water of areas in middle Punjab and lower Sindh is contaminated with </w:t>
      </w:r>
      <w:r w:rsidR="00FC3093">
        <w:t xml:space="preserve">dangerous </w:t>
      </w:r>
      <w:r w:rsidR="00D44359">
        <w:t>amounts</w:t>
      </w:r>
      <w:r w:rsidR="00FC3093">
        <w:t xml:space="preserve"> of arsenic, which is like taking slow poison continuously</w:t>
      </w:r>
      <w:r w:rsidR="007C0D61">
        <w:t xml:space="preserve"> (Matt McGrath)</w:t>
      </w:r>
      <w:r w:rsidR="00E27379">
        <w:t>.</w:t>
      </w:r>
      <w:r w:rsidR="009A1968">
        <w:t xml:space="preserve"> </w:t>
      </w:r>
      <w:r w:rsidR="00F10F72">
        <w:t>Administrative problems in water management do not require huge investment and funds, t</w:t>
      </w:r>
      <w:r w:rsidR="009A1968">
        <w:t xml:space="preserve">hese problems can be solved by spreading </w:t>
      </w:r>
      <w:r w:rsidR="00FC3093">
        <w:t xml:space="preserve">awareness among </w:t>
      </w:r>
      <w:r w:rsidR="00D44359">
        <w:t xml:space="preserve">the </w:t>
      </w:r>
      <w:r w:rsidR="002D3DF5">
        <w:t xml:space="preserve">public to raise voice </w:t>
      </w:r>
      <w:r w:rsidR="00FC3093">
        <w:t>against water mafias, reducing pollution by starting pollution cleaning drives</w:t>
      </w:r>
      <w:r w:rsidR="00F10F72">
        <w:t xml:space="preserve"> and by selecting</w:t>
      </w:r>
      <w:r w:rsidR="00FC3093">
        <w:t xml:space="preserve"> city administration and</w:t>
      </w:r>
      <w:r w:rsidR="00F10F72">
        <w:t xml:space="preserve"> water administration department’s members on me</w:t>
      </w:r>
      <w:r w:rsidR="00FC3093">
        <w:t xml:space="preserve">rit. </w:t>
      </w:r>
    </w:p>
    <w:p w:rsidR="008A5310" w:rsidRDefault="008A5310" w:rsidP="008A5310">
      <w:r>
        <w:t>Th</w:t>
      </w:r>
      <w:r w:rsidR="00D44359">
        <w:t>e th</w:t>
      </w:r>
      <w:r>
        <w:t>ird thing that we can do in fighting water scarcity is negotiating with India</w:t>
      </w:r>
      <w:r w:rsidR="00D63BAD">
        <w:t xml:space="preserve"> to make them abide by the Indus</w:t>
      </w:r>
      <w:r>
        <w:t xml:space="preserve"> </w:t>
      </w:r>
      <w:r w:rsidR="00D63BAD">
        <w:t xml:space="preserve">Water Treaty, 1960. After the capturing of Kashmir in 1948, headworks of some major rivers flowing through Pakistan went into Indian hands. India started </w:t>
      </w:r>
      <w:r w:rsidR="00D44359">
        <w:t xml:space="preserve">taking the </w:t>
      </w:r>
      <w:r w:rsidR="00D63BAD">
        <w:t>advantage of that strategic position over waters.</w:t>
      </w:r>
      <w:r w:rsidR="00D44359">
        <w:t xml:space="preserve"> The</w:t>
      </w:r>
      <w:r w:rsidR="00D63BAD">
        <w:t xml:space="preserve"> </w:t>
      </w:r>
      <w:r w:rsidR="00D44359">
        <w:t>s</w:t>
      </w:r>
      <w:r w:rsidR="00D63BAD">
        <w:t>ituation became much worse that i</w:t>
      </w:r>
      <w:r w:rsidR="002D3DF5">
        <w:t>n 1960, both countries went to World B</w:t>
      </w:r>
      <w:r w:rsidR="00D63BAD">
        <w:t>ank for the solution of</w:t>
      </w:r>
      <w:r w:rsidR="00D44359">
        <w:t xml:space="preserve"> water</w:t>
      </w:r>
      <w:r w:rsidR="00D63BAD">
        <w:t xml:space="preserve"> problem.</w:t>
      </w:r>
      <w:r w:rsidR="00B133D5">
        <w:t xml:space="preserve"> Controls of</w:t>
      </w:r>
      <w:r w:rsidR="00D63BAD">
        <w:t xml:space="preserve"> Indus</w:t>
      </w:r>
      <w:r w:rsidR="004E22E0">
        <w:t xml:space="preserve">, </w:t>
      </w:r>
      <w:r w:rsidR="00D63BAD">
        <w:t>Jhelum and Chenab</w:t>
      </w:r>
      <w:r w:rsidR="00D56E2F">
        <w:t xml:space="preserve"> were given to Pakistan, while </w:t>
      </w:r>
      <w:r w:rsidR="0050558B">
        <w:t xml:space="preserve">of Beas, Sutlej and </w:t>
      </w:r>
      <w:r w:rsidR="00FF7A31">
        <w:t>Ravi were given to India.</w:t>
      </w:r>
      <w:r w:rsidR="00525575">
        <w:t xml:space="preserve"> But India is still violating Indus Water Treaty</w:t>
      </w:r>
      <w:r w:rsidR="00406535">
        <w:t xml:space="preserve"> since its inception</w:t>
      </w:r>
      <w:r w:rsidR="00CE6CF2">
        <w:t>,</w:t>
      </w:r>
      <w:r w:rsidR="00406535">
        <w:t xml:space="preserve"> building dams on the Pakistani rivers,</w:t>
      </w:r>
      <w:r w:rsidR="00CE6CF2">
        <w:t xml:space="preserve"> causing unwanted water shortages</w:t>
      </w:r>
      <w:r w:rsidR="00406535">
        <w:t xml:space="preserve"> by stopping water</w:t>
      </w:r>
      <w:r w:rsidR="00CE6CF2">
        <w:t xml:space="preserve"> and </w:t>
      </w:r>
      <w:r w:rsidR="00406535">
        <w:t xml:space="preserve">causing unwanted </w:t>
      </w:r>
      <w:r w:rsidR="00CE6CF2">
        <w:t>floods</w:t>
      </w:r>
      <w:r w:rsidR="00406535">
        <w:t xml:space="preserve"> by releasing water</w:t>
      </w:r>
      <w:r w:rsidR="00CE6CF2">
        <w:t xml:space="preserve"> </w:t>
      </w:r>
      <w:r w:rsidR="00D64791">
        <w:t>in the rivers flowing</w:t>
      </w:r>
      <w:r w:rsidR="00CE6CF2">
        <w:t xml:space="preserve"> the other side of the borderline.</w:t>
      </w:r>
      <w:r w:rsidR="00525575">
        <w:t xml:space="preserve"> Whenever </w:t>
      </w:r>
      <w:r w:rsidR="00D44359">
        <w:t xml:space="preserve">the </w:t>
      </w:r>
      <w:r w:rsidR="00525575">
        <w:t>tensi</w:t>
      </w:r>
      <w:r w:rsidR="00CE6CF2">
        <w:t xml:space="preserve">ons </w:t>
      </w:r>
      <w:r w:rsidR="00D44359">
        <w:t>start rising</w:t>
      </w:r>
      <w:r w:rsidR="00CE6CF2">
        <w:t xml:space="preserve"> between two nations, I</w:t>
      </w:r>
      <w:r w:rsidR="00525575">
        <w:t>ndia stops the water of Pakistan</w:t>
      </w:r>
      <w:r w:rsidR="00CE6CF2">
        <w:t xml:space="preserve"> causing water shortage in Pakistan</w:t>
      </w:r>
      <w:r w:rsidR="00525575">
        <w:t>.</w:t>
      </w:r>
      <w:r w:rsidR="00FE53AA" w:rsidRPr="00FE53AA">
        <w:t xml:space="preserve"> </w:t>
      </w:r>
      <w:r w:rsidR="00FE53AA">
        <w:t xml:space="preserve">Most of the plains in Pakistan and India suffer </w:t>
      </w:r>
      <w:r w:rsidR="00DF31CE">
        <w:t>from</w:t>
      </w:r>
      <w:r w:rsidR="00FE53AA">
        <w:t xml:space="preserve"> </w:t>
      </w:r>
      <w:r w:rsidR="00DF31CE">
        <w:t xml:space="preserve">heavy </w:t>
      </w:r>
      <w:r w:rsidR="00FE53AA">
        <w:t>floods</w:t>
      </w:r>
      <w:r w:rsidR="00525575">
        <w:t xml:space="preserve"> </w:t>
      </w:r>
      <w:r w:rsidR="00FE53AA">
        <w:t>i</w:t>
      </w:r>
      <w:r w:rsidR="00525575">
        <w:t xml:space="preserve">n </w:t>
      </w:r>
      <w:r w:rsidR="00FE53AA">
        <w:t>summers</w:t>
      </w:r>
      <w:r w:rsidR="00525575">
        <w:t xml:space="preserve"> when there is </w:t>
      </w:r>
      <w:r w:rsidR="00DF31CE">
        <w:t xml:space="preserve">an </w:t>
      </w:r>
      <w:r w:rsidR="00525575">
        <w:t>e</w:t>
      </w:r>
      <w:r w:rsidR="00FE53AA">
        <w:t>xcess of water flow in rivers due to the melting of glaciers in Kashmir. Almost every time India misuses its control over the river heads</w:t>
      </w:r>
      <w:r w:rsidR="00CE6CF2">
        <w:t xml:space="preserve"> </w:t>
      </w:r>
      <w:r w:rsidR="00FE53AA">
        <w:t>flowing through Pakistan and violates the 1960 treaty, releas</w:t>
      </w:r>
      <w:r w:rsidR="00417B76">
        <w:t>ing</w:t>
      </w:r>
      <w:r w:rsidR="00FE53AA">
        <w:t xml:space="preserve"> water in </w:t>
      </w:r>
      <w:r w:rsidR="00CE6CF2">
        <w:t xml:space="preserve">Pakistani rivers </w:t>
      </w:r>
      <w:r w:rsidR="00417B76">
        <w:t xml:space="preserve">in monsoon </w:t>
      </w:r>
      <w:r w:rsidR="00CE6CF2">
        <w:t xml:space="preserve">makes the floods even more severe. </w:t>
      </w:r>
      <w:r w:rsidR="00406535">
        <w:t>The first</w:t>
      </w:r>
      <w:r w:rsidR="003D6199">
        <w:t xml:space="preserve"> thing</w:t>
      </w:r>
      <w:r w:rsidR="00406535">
        <w:t xml:space="preserve"> that we </w:t>
      </w:r>
      <w:r w:rsidR="003D6199">
        <w:t>should</w:t>
      </w:r>
      <w:r w:rsidR="00406535">
        <w:t xml:space="preserve"> do in th</w:t>
      </w:r>
      <w:r w:rsidR="00D64791">
        <w:t xml:space="preserve">is regard is to negotiate with India over its violations of </w:t>
      </w:r>
      <w:r w:rsidR="00173D31">
        <w:t xml:space="preserve">the </w:t>
      </w:r>
      <w:r w:rsidR="00D64791">
        <w:t xml:space="preserve">Indus Water </w:t>
      </w:r>
      <w:r w:rsidR="00D64791">
        <w:lastRenderedPageBreak/>
        <w:t>Treaty</w:t>
      </w:r>
      <w:r w:rsidR="00E40DF5">
        <w:t xml:space="preserve">. It will help to decrease the current tensions between </w:t>
      </w:r>
      <w:r w:rsidR="00173D31">
        <w:t xml:space="preserve">the </w:t>
      </w:r>
      <w:r w:rsidR="00E40DF5">
        <w:t xml:space="preserve">two nations. But if negotiations </w:t>
      </w:r>
      <w:r w:rsidR="00173D31">
        <w:t xml:space="preserve">will </w:t>
      </w:r>
      <w:r w:rsidR="00E40DF5">
        <w:t xml:space="preserve">fail, then Pakistan should try to increase foreign pressure on India, </w:t>
      </w:r>
      <w:r w:rsidR="002B7170">
        <w:t xml:space="preserve">because it is </w:t>
      </w:r>
      <w:r w:rsidR="003D6199">
        <w:t>against internationa</w:t>
      </w:r>
      <w:r w:rsidR="002B7170">
        <w:t xml:space="preserve">l </w:t>
      </w:r>
      <w:r w:rsidR="003D6199">
        <w:t xml:space="preserve">laws </w:t>
      </w:r>
      <w:r w:rsidR="002B7170">
        <w:t>to stop water supply of the civilians living in the other country du</w:t>
      </w:r>
      <w:r w:rsidR="002D3DF5">
        <w:t xml:space="preserve">ring political </w:t>
      </w:r>
      <w:r w:rsidR="002B7170">
        <w:t xml:space="preserve">or military tensions. If Pakistan would be able </w:t>
      </w:r>
      <w:r w:rsidR="003D6199">
        <w:t xml:space="preserve">to </w:t>
      </w:r>
      <w:r w:rsidR="002B7170">
        <w:t xml:space="preserve">solve its problems with India and </w:t>
      </w:r>
      <w:r w:rsidR="003D6199">
        <w:t>convince</w:t>
      </w:r>
      <w:r w:rsidR="002B7170">
        <w:t xml:space="preserve"> India to practical</w:t>
      </w:r>
      <w:r w:rsidR="00173D31">
        <w:t xml:space="preserve"> implementation of</w:t>
      </w:r>
      <w:r w:rsidR="002B7170">
        <w:t xml:space="preserve"> Indus water treaty, </w:t>
      </w:r>
      <w:r w:rsidR="003D6199">
        <w:t xml:space="preserve">then </w:t>
      </w:r>
      <w:r w:rsidR="002B7170">
        <w:t xml:space="preserve">at least Pakistan would get rid </w:t>
      </w:r>
      <w:r w:rsidR="00851B40">
        <w:t>o</w:t>
      </w:r>
      <w:r w:rsidR="002B7170">
        <w:t>f the external problems.</w:t>
      </w:r>
    </w:p>
    <w:p w:rsidR="00427045" w:rsidRDefault="00E27379" w:rsidP="00BE302C">
      <w:r>
        <w:t>Although there are many people in Pakistan who oppose the creation of dams.</w:t>
      </w:r>
      <w:r w:rsidR="004F0A8D">
        <w:t xml:space="preserve"> For example</w:t>
      </w:r>
      <w:r w:rsidR="00F11FCB">
        <w:t>,</w:t>
      </w:r>
      <w:r w:rsidR="004F0A8D">
        <w:t xml:space="preserve"> Kalabagh</w:t>
      </w:r>
      <w:r w:rsidR="00427045">
        <w:t xml:space="preserve"> dam, Diam</w:t>
      </w:r>
      <w:r w:rsidR="00CE6D16">
        <w:t>e</w:t>
      </w:r>
      <w:r w:rsidR="00427045">
        <w:t>r B</w:t>
      </w:r>
      <w:r w:rsidR="00CE6D16">
        <w:t>h</w:t>
      </w:r>
      <w:r w:rsidR="00427045">
        <w:t xml:space="preserve">asha dam and Mohmand </w:t>
      </w:r>
      <w:r w:rsidR="00CE6D16">
        <w:t>d</w:t>
      </w:r>
      <w:r w:rsidR="00427045">
        <w:t>am have not been completed since many years</w:t>
      </w:r>
      <w:r w:rsidR="00A0386C">
        <w:t xml:space="preserve"> and because of a very long delay, these projects now cost much more than if they were completed 30</w:t>
      </w:r>
      <w:r w:rsidR="00380152">
        <w:t xml:space="preserve"> to</w:t>
      </w:r>
      <w:r w:rsidR="00A0386C">
        <w:t xml:space="preserve"> 40 years before.</w:t>
      </w:r>
      <w:r w:rsidR="00427045">
        <w:t xml:space="preserve"> Most people who oppose the construction of these dams are from Sindh or Khyber Pakhtunkhwa region. Their prime concern is regarding the construction site of dams. They used to win public </w:t>
      </w:r>
      <w:r w:rsidR="00DB0E37">
        <w:t>sympathy by</w:t>
      </w:r>
      <w:r w:rsidR="00F33FB1">
        <w:t xml:space="preserve"> making</w:t>
      </w:r>
      <w:r w:rsidR="00173D31">
        <w:t xml:space="preserve"> an</w:t>
      </w:r>
      <w:r w:rsidR="00F33FB1">
        <w:t xml:space="preserve"> appeal to their fear of losing their home</w:t>
      </w:r>
      <w:r w:rsidR="00380152">
        <w:t>s</w:t>
      </w:r>
      <w:r w:rsidR="00F33FB1">
        <w:t xml:space="preserve"> because of the construction of dams. But, politicians just use these tactics</w:t>
      </w:r>
      <w:r w:rsidR="00220FB8">
        <w:t xml:space="preserve"> </w:t>
      </w:r>
      <w:r w:rsidR="006E65AD">
        <w:t>for themselves</w:t>
      </w:r>
      <w:r w:rsidR="00F33FB1">
        <w:t xml:space="preserve"> to win seats. Currently, </w:t>
      </w:r>
      <w:r w:rsidR="00173D31">
        <w:t xml:space="preserve">the most affected provinces due to water scarcity are </w:t>
      </w:r>
      <w:r w:rsidR="00F33FB1">
        <w:t xml:space="preserve">Sindh and Khyber Pakhtunkhwa and </w:t>
      </w:r>
      <w:r w:rsidR="00A0386C">
        <w:t>in future these provinces will suffer extreme drought conditions earlier than Punjab or Baluchistan. The construction of these dams will give a return to people in the lo</w:t>
      </w:r>
      <w:r w:rsidR="006E65AD">
        <w:t>n</w:t>
      </w:r>
      <w:r w:rsidR="00A0386C">
        <w:t xml:space="preserve">g run for a cost of shifting their homes now. But if people will </w:t>
      </w:r>
      <w:r w:rsidR="00B742E6">
        <w:t>continue</w:t>
      </w:r>
      <w:r w:rsidR="00A0386C">
        <w:t xml:space="preserve"> to oppose the construction of </w:t>
      </w:r>
      <w:r w:rsidR="006E65AD">
        <w:t xml:space="preserve">the </w:t>
      </w:r>
      <w:r w:rsidR="00A0386C">
        <w:t xml:space="preserve">dams, then time is near when they would have to suffer extreme drought conditions. </w:t>
      </w:r>
      <w:r w:rsidR="00173D31">
        <w:t>The s</w:t>
      </w:r>
      <w:r w:rsidR="00A0386C">
        <w:t>econd reason</w:t>
      </w:r>
      <w:r w:rsidR="00220FB8">
        <w:t xml:space="preserve"> </w:t>
      </w:r>
      <w:r w:rsidR="00173D31">
        <w:t>for</w:t>
      </w:r>
      <w:r w:rsidR="00220FB8">
        <w:t xml:space="preserve"> the opposition to the construction of dams</w:t>
      </w:r>
      <w:r w:rsidR="00A0386C">
        <w:t xml:space="preserve"> is the cost of these projects, which will be impossible to collect for a crippling economy like Pakistan. These projects</w:t>
      </w:r>
      <w:r w:rsidR="00220FB8">
        <w:t xml:space="preserve"> are currently projected to</w:t>
      </w:r>
      <w:r w:rsidR="00A0386C">
        <w:t xml:space="preserve"> cost hundreds of billion</w:t>
      </w:r>
      <w:r w:rsidR="00E62986">
        <w:t xml:space="preserve"> Rupees</w:t>
      </w:r>
      <w:r w:rsidR="00A0386C">
        <w:t xml:space="preserve"> </w:t>
      </w:r>
      <w:r w:rsidR="00E62986">
        <w:t>for completion</w:t>
      </w:r>
      <w:r w:rsidR="00220FB8">
        <w:t xml:space="preserve"> and might</w:t>
      </w:r>
      <w:r w:rsidR="006E65AD">
        <w:t xml:space="preserve"> cost</w:t>
      </w:r>
      <w:r w:rsidR="00220FB8">
        <w:t xml:space="preserve"> </w:t>
      </w:r>
      <w:r w:rsidR="008F7A01">
        <w:t>much higher at the time of construction</w:t>
      </w:r>
      <w:r w:rsidR="00E62986">
        <w:t>.</w:t>
      </w:r>
      <w:r w:rsidR="00220FB8">
        <w:t xml:space="preserve"> Although</w:t>
      </w:r>
      <w:r w:rsidR="00173D31">
        <w:t xml:space="preserve"> it</w:t>
      </w:r>
      <w:r w:rsidR="00220FB8">
        <w:t xml:space="preserve"> will be impossible to finance the construction of dams for Pakistanis, as it</w:t>
      </w:r>
      <w:r w:rsidR="00173D31">
        <w:t xml:space="preserve"> is</w:t>
      </w:r>
      <w:r w:rsidR="00220FB8">
        <w:t xml:space="preserve"> obvious from the current collected amount for the </w:t>
      </w:r>
      <w:r w:rsidR="00220FB8">
        <w:lastRenderedPageBreak/>
        <w:t>Diam</w:t>
      </w:r>
      <w:r w:rsidR="00CE6D16">
        <w:t>e</w:t>
      </w:r>
      <w:r w:rsidR="00220FB8">
        <w:t>r B</w:t>
      </w:r>
      <w:r w:rsidR="00CE6D16">
        <w:t>h</w:t>
      </w:r>
      <w:r w:rsidR="00220FB8">
        <w:t xml:space="preserve">asha </w:t>
      </w:r>
      <w:r w:rsidR="00CE6D16">
        <w:t xml:space="preserve">and Mohmand dam </w:t>
      </w:r>
      <w:r w:rsidR="00220FB8">
        <w:t xml:space="preserve">fund, however, we can start making large number of small and medium dams, dispersed throughout Pakistan. By </w:t>
      </w:r>
      <w:r w:rsidR="008F7A01">
        <w:t xml:space="preserve">doing so, </w:t>
      </w:r>
      <w:r w:rsidR="00173D31">
        <w:t xml:space="preserve">a </w:t>
      </w:r>
      <w:r w:rsidR="008F7A01">
        <w:t xml:space="preserve">large number of people from the same area will not have to leave their homes </w:t>
      </w:r>
      <w:r w:rsidR="00BE302C">
        <w:t>and</w:t>
      </w:r>
      <w:r w:rsidR="008F7A01">
        <w:t xml:space="preserve"> it will be far </w:t>
      </w:r>
      <w:r w:rsidR="00BE302C">
        <w:t>less risky</w:t>
      </w:r>
      <w:r w:rsidR="008F7A01">
        <w:t xml:space="preserve"> to build small dams according to our budget rather building a much expensive </w:t>
      </w:r>
      <w:r w:rsidR="006E65AD">
        <w:t xml:space="preserve">and </w:t>
      </w:r>
      <w:r w:rsidR="008F7A01">
        <w:t>large</w:t>
      </w:r>
      <w:r w:rsidR="006E65AD">
        <w:t>r</w:t>
      </w:r>
      <w:r w:rsidR="008F7A01">
        <w:t xml:space="preserve"> single da</w:t>
      </w:r>
      <w:r w:rsidR="00BE302C">
        <w:t xml:space="preserve">m. So, if we want a future survival for ourselves and our children in Pakistan, we must build new dams as quickly as possible with available funds, </w:t>
      </w:r>
      <w:r w:rsidR="006E65AD">
        <w:t>surpassing</w:t>
      </w:r>
      <w:r w:rsidR="00BE302C">
        <w:t xml:space="preserve"> the opposition to dams which is mere</w:t>
      </w:r>
      <w:r w:rsidR="00F44931">
        <w:t>ly</w:t>
      </w:r>
      <w:r w:rsidR="00BE302C">
        <w:t xml:space="preserve"> for the sake of gaining political power. Moreover, there are many people who oppose the construction of dam projects due to their huge construction costs. They usually argue that other problems of our country can be solved with</w:t>
      </w:r>
      <w:r w:rsidR="00B35C60">
        <w:t xml:space="preserve"> comparatively much lower cost and higher benefits like illiteracy or underdeveloped industrial sector</w:t>
      </w:r>
      <w:r w:rsidR="00FB2C5A">
        <w:t xml:space="preserve">. However, while presenting these alternatives, they forget that without water, we can not survive and if we will die, we can not solve the rest of the problems. Additionally, </w:t>
      </w:r>
      <w:r w:rsidR="00F44931">
        <w:t xml:space="preserve">the </w:t>
      </w:r>
      <w:r w:rsidR="00FB2C5A">
        <w:t>opposition ha</w:t>
      </w:r>
      <w:r w:rsidR="00F44931">
        <w:t>s</w:t>
      </w:r>
      <w:r w:rsidR="00FB2C5A">
        <w:t xml:space="preserve"> many concerns on the collection of funds by any government institute or organization because of the incompetenc</w:t>
      </w:r>
      <w:r w:rsidR="00F44931">
        <w:t>e</w:t>
      </w:r>
      <w:r w:rsidR="00FB2C5A">
        <w:t xml:space="preserve"> and corruption in</w:t>
      </w:r>
      <w:r w:rsidR="00F44931">
        <w:t xml:space="preserve"> the</w:t>
      </w:r>
      <w:r w:rsidR="00FB2C5A">
        <w:t xml:space="preserve"> government sector.</w:t>
      </w:r>
      <w:r w:rsidR="001138C6">
        <w:t xml:space="preserve"> But still, we have to somehow collect funds and raise our treasury for the construction of dams and there is no</w:t>
      </w:r>
      <w:r w:rsidR="00C90AA5">
        <w:t xml:space="preserve"> other</w:t>
      </w:r>
      <w:r w:rsidR="001138C6">
        <w:t xml:space="preserve"> more trustable option available than the government. Otherwise, if we will continue to delay </w:t>
      </w:r>
      <w:r w:rsidR="00C90AA5">
        <w:t>dam projects, we will face extreme drought and famine conditions.</w:t>
      </w:r>
    </w:p>
    <w:p w:rsidR="00C90AA5" w:rsidRDefault="00C90AA5" w:rsidP="00BE302C">
      <w:r>
        <w:t>In conclusion, if necessary steps will not be taken to slow down looming water scarcity in Pakistan on</w:t>
      </w:r>
      <w:r w:rsidR="00F44931">
        <w:t xml:space="preserve"> a</w:t>
      </w:r>
      <w:r>
        <w:t xml:space="preserve"> prior basis, </w:t>
      </w:r>
      <w:r w:rsidR="002E0595">
        <w:t>time is not</w:t>
      </w:r>
      <w:r>
        <w:t xml:space="preserve"> far when</w:t>
      </w:r>
      <w:r w:rsidR="002E0595">
        <w:t xml:space="preserve"> most of the areas of our country will turn into desert. We are blessed with a much </w:t>
      </w:r>
      <w:r w:rsidR="00F44931">
        <w:t>greater number of</w:t>
      </w:r>
      <w:r w:rsidR="002E0595">
        <w:t xml:space="preserve"> water resources than many other countries of the world, but we have far </w:t>
      </w:r>
      <w:r w:rsidR="002D3DF5">
        <w:t>less</w:t>
      </w:r>
      <w:r w:rsidR="002E0595">
        <w:t xml:space="preserve"> dams than those countries. We are not utilizing our water potential instead, we suffered </w:t>
      </w:r>
      <w:r w:rsidR="00F44931">
        <w:t xml:space="preserve">from </w:t>
      </w:r>
      <w:r w:rsidR="002E0595">
        <w:t>floods in every summer and bear more cost for the reconstruction of land infrastructure than investing one time in the construction of dams</w:t>
      </w:r>
      <w:r w:rsidR="00FC3339">
        <w:t xml:space="preserve">. </w:t>
      </w:r>
      <w:r w:rsidR="002E0595">
        <w:t>We have the largest system of irrigation in the world</w:t>
      </w:r>
      <w:r w:rsidR="00FC3339">
        <w:t>,</w:t>
      </w:r>
      <w:r w:rsidR="002E0595">
        <w:t xml:space="preserve"> but it is not properly managed</w:t>
      </w:r>
      <w:r w:rsidR="00FC3339">
        <w:t xml:space="preserve">. To reduce water </w:t>
      </w:r>
      <w:r w:rsidR="00FC3339">
        <w:lastRenderedPageBreak/>
        <w:t>scarcity in Pakistan,</w:t>
      </w:r>
      <w:r w:rsidR="001126DD">
        <w:t xml:space="preserve"> it is the time that</w:t>
      </w:r>
      <w:r w:rsidR="00FC3339">
        <w:t xml:space="preserve"> </w:t>
      </w:r>
      <w:r w:rsidR="001126DD">
        <w:t>everyone needs</w:t>
      </w:r>
      <w:r w:rsidR="00FC3339">
        <w:t xml:space="preserve"> to realize the </w:t>
      </w:r>
      <w:r w:rsidR="001126DD">
        <w:t>threat of upcoming droughts due to water shortage and has to play his or her role in slowing the problem down. Else, in</w:t>
      </w:r>
      <w:r w:rsidR="00984B9B">
        <w:t xml:space="preserve"> </w:t>
      </w:r>
      <w:r w:rsidR="00F44931">
        <w:t xml:space="preserve">a </w:t>
      </w:r>
      <w:r w:rsidR="0080459D">
        <w:t xml:space="preserve">few years, we would be fighting on water and may be almost no water will </w:t>
      </w:r>
      <w:r w:rsidR="007C0D61">
        <w:t>be left</w:t>
      </w:r>
      <w:r w:rsidR="0080459D">
        <w:t xml:space="preserve"> for our future generations.</w:t>
      </w:r>
    </w:p>
    <w:p w:rsidR="00CE6D16" w:rsidRPr="00CE6D16" w:rsidRDefault="00CE6D16" w:rsidP="005A0152">
      <w:pPr>
        <w:spacing w:after="240"/>
        <w:rPr>
          <w:rFonts w:eastAsia="Times New Roman" w:cstheme="minorHAnsi"/>
          <w:color w:val="000000"/>
        </w:rPr>
      </w:pPr>
      <w:r w:rsidRPr="00CE6D16">
        <w:rPr>
          <w:rFonts w:eastAsia="Times New Roman" w:cstheme="minorHAnsi"/>
          <w:color w:val="000000"/>
        </w:rPr>
        <w:t xml:space="preserve">“8 Small Dams Construction Completed by PTI Government in KPK.” </w:t>
      </w:r>
      <w:r w:rsidRPr="00CE6D16">
        <w:rPr>
          <w:rFonts w:eastAsia="Times New Roman" w:cstheme="minorHAnsi"/>
          <w:i/>
          <w:iCs/>
          <w:color w:val="000000"/>
        </w:rPr>
        <w:t>Insaf</w:t>
      </w:r>
      <w:r w:rsidRPr="00CE6D16">
        <w:rPr>
          <w:rFonts w:eastAsia="Times New Roman" w:cstheme="minorHAnsi"/>
          <w:color w:val="000000"/>
        </w:rPr>
        <w:t xml:space="preserve">, 13 June 2018, </w:t>
      </w:r>
      <w:r w:rsidR="003523C0">
        <w:rPr>
          <w:rFonts w:eastAsia="Times New Roman" w:cstheme="minorHAnsi"/>
          <w:color w:val="000000"/>
        </w:rPr>
        <w:t>&lt;</w:t>
      </w:r>
      <w:hyperlink r:id="rId9" w:history="1">
        <w:r w:rsidRPr="00CE6D16">
          <w:rPr>
            <w:rStyle w:val="Hyperlink"/>
            <w:rFonts w:eastAsia="Times New Roman" w:cstheme="minorHAnsi"/>
          </w:rPr>
          <w:t>insaf.pk/public/insafpk/tabdeeli-ka-safar/8-small-dams-construction-completed-pti-government-kpk</w:t>
        </w:r>
      </w:hyperlink>
      <w:r w:rsidR="003523C0">
        <w:rPr>
          <w:rFonts w:eastAsia="Times New Roman" w:cstheme="minorHAnsi"/>
          <w:color w:val="000000"/>
        </w:rPr>
        <w:t>&gt;</w:t>
      </w:r>
      <w:r w:rsidRPr="00CE6D16">
        <w:rPr>
          <w:rFonts w:eastAsia="Times New Roman" w:cstheme="minorHAnsi"/>
          <w:color w:val="000000"/>
        </w:rPr>
        <w:t>.</w:t>
      </w:r>
      <w:r w:rsidR="005A0152" w:rsidRPr="00CE6D16">
        <w:rPr>
          <w:rFonts w:eastAsia="Times New Roman" w:cstheme="minorHAnsi"/>
          <w:color w:val="000000"/>
        </w:rPr>
        <w:t xml:space="preserve"> </w:t>
      </w:r>
    </w:p>
    <w:p w:rsidR="00CE6D16" w:rsidRPr="00CE6D16" w:rsidRDefault="00CE6D16" w:rsidP="00CE6D16">
      <w:pPr>
        <w:spacing w:after="240"/>
        <w:rPr>
          <w:rFonts w:eastAsia="Times New Roman" w:cstheme="minorHAnsi"/>
          <w:color w:val="000000"/>
        </w:rPr>
      </w:pPr>
      <w:r w:rsidRPr="00CE6D16">
        <w:rPr>
          <w:rFonts w:eastAsia="Times New Roman" w:cstheme="minorHAnsi"/>
          <w:color w:val="000000"/>
        </w:rPr>
        <w:t xml:space="preserve">“Fund Raising Status for The Supreme Court of Pakistan and Prime Minister of Pakistan Diamer-Bhasha and Mohmand Dams Fund.” </w:t>
      </w:r>
      <w:r w:rsidRPr="00CE6D16">
        <w:rPr>
          <w:rFonts w:eastAsia="Times New Roman" w:cstheme="minorHAnsi"/>
          <w:i/>
          <w:iCs/>
          <w:color w:val="000000"/>
        </w:rPr>
        <w:t>Supreme Court of Pakistan</w:t>
      </w:r>
      <w:r w:rsidRPr="00CE6D16">
        <w:rPr>
          <w:rFonts w:eastAsia="Times New Roman" w:cstheme="minorHAnsi"/>
          <w:color w:val="000000"/>
        </w:rPr>
        <w:t>, 5 Apr. 2019, &lt;</w:t>
      </w:r>
      <w:hyperlink r:id="rId10" w:history="1">
        <w:r w:rsidRPr="00CE6D16">
          <w:rPr>
            <w:rStyle w:val="Hyperlink"/>
            <w:rFonts w:eastAsia="Times New Roman" w:cstheme="minorHAnsi"/>
          </w:rPr>
          <w:t>www.supremecourt.gov.pk/web/page.asp?id=2757</w:t>
        </w:r>
      </w:hyperlink>
      <w:r w:rsidRPr="00CE6D16">
        <w:rPr>
          <w:rFonts w:eastAsia="Times New Roman" w:cstheme="minorHAnsi"/>
          <w:color w:val="000000"/>
        </w:rPr>
        <w:t>&gt;.</w:t>
      </w:r>
    </w:p>
    <w:p w:rsidR="00CE6D16" w:rsidRPr="00CE6D16" w:rsidRDefault="00CE6D16" w:rsidP="00CE6D16">
      <w:pPr>
        <w:spacing w:after="240"/>
        <w:rPr>
          <w:rFonts w:eastAsia="Times New Roman" w:cstheme="minorHAnsi"/>
          <w:color w:val="000000"/>
        </w:rPr>
      </w:pPr>
      <w:r w:rsidRPr="00CE6D16">
        <w:rPr>
          <w:rFonts w:eastAsia="Times New Roman" w:cstheme="minorHAnsi"/>
          <w:color w:val="000000"/>
        </w:rPr>
        <w:t xml:space="preserve">Grath, Matt Mc. “High Arsenic Levels in Pakistan's Water.” </w:t>
      </w:r>
      <w:r w:rsidRPr="00CE6D16">
        <w:rPr>
          <w:rFonts w:eastAsia="Times New Roman" w:cstheme="minorHAnsi"/>
          <w:i/>
          <w:iCs/>
          <w:color w:val="000000"/>
        </w:rPr>
        <w:t>BBC News</w:t>
      </w:r>
      <w:r w:rsidRPr="00CE6D16">
        <w:rPr>
          <w:rFonts w:eastAsia="Times New Roman" w:cstheme="minorHAnsi"/>
          <w:color w:val="000000"/>
        </w:rPr>
        <w:t>, 23 Aug. 2017, &lt;</w:t>
      </w:r>
      <w:hyperlink r:id="rId11" w:history="1">
        <w:r w:rsidRPr="00CE6D16">
          <w:rPr>
            <w:rStyle w:val="Hyperlink"/>
            <w:rFonts w:eastAsia="Times New Roman" w:cstheme="minorHAnsi"/>
          </w:rPr>
          <w:t>www.google.com/amp/s/www.bbc.co.uk/news/amp/science-environment-41002005</w:t>
        </w:r>
      </w:hyperlink>
      <w:r w:rsidRPr="00CE6D16">
        <w:rPr>
          <w:rFonts w:eastAsia="Times New Roman" w:cstheme="minorHAnsi"/>
          <w:color w:val="000000"/>
        </w:rPr>
        <w:t>&gt;.</w:t>
      </w:r>
    </w:p>
    <w:p w:rsidR="00CE6D16" w:rsidRPr="00CE6D16" w:rsidRDefault="00CE6D16" w:rsidP="00CE6D16">
      <w:pPr>
        <w:spacing w:after="240"/>
        <w:rPr>
          <w:rFonts w:eastAsia="Times New Roman" w:cstheme="minorHAnsi"/>
          <w:color w:val="000000"/>
        </w:rPr>
      </w:pPr>
      <w:r w:rsidRPr="00CE6D16">
        <w:rPr>
          <w:rFonts w:eastAsia="Times New Roman" w:cstheme="minorHAnsi"/>
          <w:color w:val="000000"/>
        </w:rPr>
        <w:t xml:space="preserve">Khan, Mansoor. </w:t>
      </w:r>
      <w:r>
        <w:rPr>
          <w:rFonts w:eastAsia="Times New Roman" w:cstheme="minorHAnsi"/>
          <w:color w:val="000000"/>
        </w:rPr>
        <w:t>“</w:t>
      </w:r>
      <w:r w:rsidRPr="00CE6D16">
        <w:rPr>
          <w:rFonts w:eastAsia="Times New Roman" w:cstheme="minorHAnsi"/>
          <w:color w:val="000000"/>
        </w:rPr>
        <w:t>Deaths 1,200 as Karachi Wilts under Heat</w:t>
      </w:r>
      <w:r w:rsidR="005D1CE0">
        <w:rPr>
          <w:rFonts w:eastAsia="Times New Roman" w:cstheme="minorHAnsi"/>
          <w:color w:val="000000"/>
        </w:rPr>
        <w:t>.</w:t>
      </w:r>
      <w:r>
        <w:rPr>
          <w:rFonts w:eastAsia="Times New Roman" w:cstheme="minorHAnsi"/>
          <w:i/>
          <w:iCs/>
          <w:color w:val="000000"/>
        </w:rPr>
        <w:t>”</w:t>
      </w:r>
      <w:r w:rsidRPr="00CE6D16">
        <w:rPr>
          <w:rFonts w:eastAsia="Times New Roman" w:cstheme="minorHAnsi"/>
          <w:color w:val="000000"/>
        </w:rPr>
        <w:t xml:space="preserve"> </w:t>
      </w:r>
      <w:r w:rsidRPr="005D1CE0">
        <w:rPr>
          <w:rFonts w:eastAsia="Times New Roman" w:cstheme="minorHAnsi"/>
          <w:i/>
          <w:iCs/>
          <w:color w:val="000000"/>
        </w:rPr>
        <w:t>The Nation</w:t>
      </w:r>
      <w:r w:rsidRPr="00CE6D16">
        <w:rPr>
          <w:rFonts w:eastAsia="Times New Roman" w:cstheme="minorHAnsi"/>
          <w:color w:val="000000"/>
        </w:rPr>
        <w:t>, 2016, &lt;</w:t>
      </w:r>
      <w:hyperlink r:id="rId12" w:history="1">
        <w:r w:rsidRPr="00CE6D16">
          <w:rPr>
            <w:rStyle w:val="Hyperlink"/>
            <w:rFonts w:eastAsia="Times New Roman" w:cstheme="minorHAnsi"/>
          </w:rPr>
          <w:t>www.google.com/amp/s/nation.com.pk/24-Jun-2015/deaths-1-200-as-karachi-wilts-under-heat%3fversion=amp</w:t>
        </w:r>
      </w:hyperlink>
      <w:r w:rsidRPr="00CE6D16">
        <w:rPr>
          <w:rFonts w:eastAsia="Times New Roman" w:cstheme="minorHAnsi"/>
          <w:color w:val="000000"/>
        </w:rPr>
        <w:t>&gt;</w:t>
      </w:r>
    </w:p>
    <w:p w:rsidR="00C90AA5" w:rsidRPr="00CE6D16" w:rsidRDefault="00C90AA5" w:rsidP="00BE302C">
      <w:pPr>
        <w:rPr>
          <w:rFonts w:cstheme="minorHAnsi"/>
        </w:rPr>
      </w:pPr>
    </w:p>
    <w:p w:rsidR="00E614DD" w:rsidRPr="00CE6D16" w:rsidRDefault="00E614DD" w:rsidP="00BF3189">
      <w:pPr>
        <w:pStyle w:val="TableNote"/>
        <w:numPr>
          <w:ilvl w:val="0"/>
          <w:numId w:val="0"/>
        </w:numPr>
        <w:rPr>
          <w:rFonts w:cstheme="minorHAnsi"/>
        </w:rPr>
      </w:pPr>
    </w:p>
    <w:p w:rsidR="00E614DD" w:rsidRPr="00CE6D16" w:rsidRDefault="00E614DD">
      <w:pPr>
        <w:pStyle w:val="NoSpacing"/>
        <w:rPr>
          <w:rFonts w:cstheme="minorHAnsi"/>
        </w:rPr>
      </w:pPr>
    </w:p>
    <w:sectPr w:rsidR="00E614DD" w:rsidRPr="00CE6D16">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747" w:rsidRDefault="00F56747">
      <w:pPr>
        <w:spacing w:line="240" w:lineRule="auto"/>
      </w:pPr>
      <w:r>
        <w:separator/>
      </w:r>
    </w:p>
  </w:endnote>
  <w:endnote w:type="continuationSeparator" w:id="0">
    <w:p w:rsidR="00F56747" w:rsidRDefault="00F56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747" w:rsidRDefault="00F56747">
      <w:pPr>
        <w:spacing w:line="240" w:lineRule="auto"/>
      </w:pPr>
      <w:r>
        <w:separator/>
      </w:r>
    </w:p>
  </w:footnote>
  <w:footnote w:type="continuationSeparator" w:id="0">
    <w:p w:rsidR="00F56747" w:rsidRDefault="00F567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D" w:rsidRDefault="009E4C15">
    <w:pPr>
      <w:pStyle w:val="Header"/>
    </w:pPr>
    <w:r>
      <w:t xml:space="preserve">Shah </w:t>
    </w:r>
    <w:r w:rsidR="006E65AD">
      <w:fldChar w:fldCharType="begin"/>
    </w:r>
    <w:r w:rsidR="006E65AD">
      <w:instrText xml:space="preserve"> PAGE   \* MERGEFORMAT </w:instrText>
    </w:r>
    <w:r w:rsidR="006E65AD">
      <w:fldChar w:fldCharType="separate"/>
    </w:r>
    <w:r w:rsidR="00F92D0F">
      <w:rPr>
        <w:noProof/>
      </w:rPr>
      <w:t>7</w:t>
    </w:r>
    <w:r w:rsidR="006E65AD">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5AD" w:rsidRDefault="006E65AD">
    <w:pPr>
      <w:pStyle w:val="Header"/>
    </w:pPr>
    <w:r>
      <w:t>Shah</w:t>
    </w:r>
    <w:r w:rsidR="009E4C15">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Outline"/>
  </w:abstractNum>
  <w:abstractNum w:abstractNumId="19">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26"/>
    <w:rsid w:val="00035EA8"/>
    <w:rsid w:val="00040CBB"/>
    <w:rsid w:val="00052150"/>
    <w:rsid w:val="000B2FCF"/>
    <w:rsid w:val="000B78C8"/>
    <w:rsid w:val="000D12A0"/>
    <w:rsid w:val="001126DD"/>
    <w:rsid w:val="001138C6"/>
    <w:rsid w:val="00135907"/>
    <w:rsid w:val="001463B2"/>
    <w:rsid w:val="00173D31"/>
    <w:rsid w:val="001A5B2A"/>
    <w:rsid w:val="001D3DE1"/>
    <w:rsid w:val="001F62C0"/>
    <w:rsid w:val="00201B7C"/>
    <w:rsid w:val="00212719"/>
    <w:rsid w:val="00220FB8"/>
    <w:rsid w:val="00245E02"/>
    <w:rsid w:val="00280DF3"/>
    <w:rsid w:val="002B6028"/>
    <w:rsid w:val="002B7170"/>
    <w:rsid w:val="002D3DF5"/>
    <w:rsid w:val="002E0595"/>
    <w:rsid w:val="00300831"/>
    <w:rsid w:val="00303120"/>
    <w:rsid w:val="003523C0"/>
    <w:rsid w:val="00353B66"/>
    <w:rsid w:val="0035796D"/>
    <w:rsid w:val="00380152"/>
    <w:rsid w:val="003A4855"/>
    <w:rsid w:val="003B395F"/>
    <w:rsid w:val="003D6199"/>
    <w:rsid w:val="00406535"/>
    <w:rsid w:val="00417B76"/>
    <w:rsid w:val="00426007"/>
    <w:rsid w:val="00427045"/>
    <w:rsid w:val="004A2675"/>
    <w:rsid w:val="004C45BD"/>
    <w:rsid w:val="004E22E0"/>
    <w:rsid w:val="004F0A8D"/>
    <w:rsid w:val="004F7139"/>
    <w:rsid w:val="0050558B"/>
    <w:rsid w:val="00525575"/>
    <w:rsid w:val="0053160C"/>
    <w:rsid w:val="005529F9"/>
    <w:rsid w:val="00571650"/>
    <w:rsid w:val="005A0152"/>
    <w:rsid w:val="005B4E72"/>
    <w:rsid w:val="005D1CE0"/>
    <w:rsid w:val="005F1179"/>
    <w:rsid w:val="00644DFD"/>
    <w:rsid w:val="006535D0"/>
    <w:rsid w:val="00691EC1"/>
    <w:rsid w:val="006C3B2D"/>
    <w:rsid w:val="006E65AD"/>
    <w:rsid w:val="006F0464"/>
    <w:rsid w:val="006F68C3"/>
    <w:rsid w:val="0071776F"/>
    <w:rsid w:val="0075160D"/>
    <w:rsid w:val="007616BD"/>
    <w:rsid w:val="007B0542"/>
    <w:rsid w:val="007C0D61"/>
    <w:rsid w:val="007C53FB"/>
    <w:rsid w:val="0080459D"/>
    <w:rsid w:val="00804D22"/>
    <w:rsid w:val="00827E8D"/>
    <w:rsid w:val="00851B40"/>
    <w:rsid w:val="00860FA4"/>
    <w:rsid w:val="008645FE"/>
    <w:rsid w:val="008A5310"/>
    <w:rsid w:val="008B7D18"/>
    <w:rsid w:val="008C4A77"/>
    <w:rsid w:val="008D368A"/>
    <w:rsid w:val="008D39D9"/>
    <w:rsid w:val="008D7AE7"/>
    <w:rsid w:val="008F1F97"/>
    <w:rsid w:val="008F4052"/>
    <w:rsid w:val="008F7A01"/>
    <w:rsid w:val="00984B9B"/>
    <w:rsid w:val="00987348"/>
    <w:rsid w:val="009A1968"/>
    <w:rsid w:val="009A76A5"/>
    <w:rsid w:val="009D4EB3"/>
    <w:rsid w:val="009E4C15"/>
    <w:rsid w:val="00A0386C"/>
    <w:rsid w:val="00AC2A41"/>
    <w:rsid w:val="00AE2DAB"/>
    <w:rsid w:val="00AE4F2C"/>
    <w:rsid w:val="00B07BAB"/>
    <w:rsid w:val="00B133D5"/>
    <w:rsid w:val="00B138A0"/>
    <w:rsid w:val="00B13D1B"/>
    <w:rsid w:val="00B143A6"/>
    <w:rsid w:val="00B35C60"/>
    <w:rsid w:val="00B46E98"/>
    <w:rsid w:val="00B742E6"/>
    <w:rsid w:val="00B818DF"/>
    <w:rsid w:val="00BB6F26"/>
    <w:rsid w:val="00BE302C"/>
    <w:rsid w:val="00BF3189"/>
    <w:rsid w:val="00C30276"/>
    <w:rsid w:val="00C303A7"/>
    <w:rsid w:val="00C553E6"/>
    <w:rsid w:val="00C55CD3"/>
    <w:rsid w:val="00C85C25"/>
    <w:rsid w:val="00C90AA5"/>
    <w:rsid w:val="00CC1EBC"/>
    <w:rsid w:val="00CE6CF2"/>
    <w:rsid w:val="00CE6D16"/>
    <w:rsid w:val="00D04D6C"/>
    <w:rsid w:val="00D1081E"/>
    <w:rsid w:val="00D40217"/>
    <w:rsid w:val="00D44359"/>
    <w:rsid w:val="00D52117"/>
    <w:rsid w:val="00D56E2F"/>
    <w:rsid w:val="00D6355E"/>
    <w:rsid w:val="00D63BAD"/>
    <w:rsid w:val="00D64791"/>
    <w:rsid w:val="00D85888"/>
    <w:rsid w:val="00DA351D"/>
    <w:rsid w:val="00DB0D39"/>
    <w:rsid w:val="00DB0E37"/>
    <w:rsid w:val="00DD113F"/>
    <w:rsid w:val="00DE5B93"/>
    <w:rsid w:val="00DF31CE"/>
    <w:rsid w:val="00E14005"/>
    <w:rsid w:val="00E22DBA"/>
    <w:rsid w:val="00E27379"/>
    <w:rsid w:val="00E40DF5"/>
    <w:rsid w:val="00E57A92"/>
    <w:rsid w:val="00E614DD"/>
    <w:rsid w:val="00E62986"/>
    <w:rsid w:val="00E76981"/>
    <w:rsid w:val="00ED252C"/>
    <w:rsid w:val="00EE5774"/>
    <w:rsid w:val="00F013B6"/>
    <w:rsid w:val="00F10F72"/>
    <w:rsid w:val="00F11FCB"/>
    <w:rsid w:val="00F33FB1"/>
    <w:rsid w:val="00F44931"/>
    <w:rsid w:val="00F56747"/>
    <w:rsid w:val="00F7126E"/>
    <w:rsid w:val="00F92D0F"/>
    <w:rsid w:val="00F9444C"/>
    <w:rsid w:val="00FA2939"/>
    <w:rsid w:val="00FB2C5A"/>
    <w:rsid w:val="00FB339D"/>
    <w:rsid w:val="00FC3093"/>
    <w:rsid w:val="00FC3339"/>
    <w:rsid w:val="00FE53AA"/>
    <w:rsid w:val="00FF7A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BA793-7A90-4018-B1C2-CA04AB90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CE6D16"/>
    <w:rPr>
      <w:color w:val="0000FF"/>
      <w:u w:val="single"/>
    </w:rPr>
  </w:style>
  <w:style w:type="character" w:customStyle="1" w:styleId="UnresolvedMention">
    <w:name w:val="Unresolved Mention"/>
    <w:basedOn w:val="DefaultParagraphFont"/>
    <w:uiPriority w:val="99"/>
    <w:semiHidden/>
    <w:unhideWhenUsed/>
    <w:rsid w:val="00CE6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0147438">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amp/s/nation.com.pk/24-Jun-2015/deaths-1-200-as-karachi-wilts-under-heat%3fversion=am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amp/s/www.bbc.co.uk/news/amp/science-environment-4100200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upremecourt.gov.pk/web/page.asp?id=2757" TargetMode="External"/><Relationship Id="rId4" Type="http://schemas.openxmlformats.org/officeDocument/2006/relationships/styles" Target="styles.xml"/><Relationship Id="rId9" Type="http://schemas.openxmlformats.org/officeDocument/2006/relationships/hyperlink" Target="http://insaf.pk/public/insafpk/tabdeeli-ka-safar/8-small-dams-construction-completed-pti-government-kpk"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h\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7C889-1924-4F4B-8717-F9E2CC9A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1</TotalTime>
  <Pages>7</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Syed Haider Ali Shah</cp:lastModifiedBy>
  <cp:revision>2</cp:revision>
  <dcterms:created xsi:type="dcterms:W3CDTF">2019-04-08T12:03:00Z</dcterms:created>
  <dcterms:modified xsi:type="dcterms:W3CDTF">2019-04-08T12:03:00Z</dcterms:modified>
  <cp:version/>
</cp:coreProperties>
</file>